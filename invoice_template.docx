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53421" w14:textId="77777777" w:rsidR="00C1763B" w:rsidRDefault="00C1763B" w:rsidP="00E50A50"/>
    <w:p w14:paraId="2D159ECF" w14:textId="6AFC7208" w:rsidR="0075254C" w:rsidRDefault="00CE6565" w:rsidP="0075254C">
      <w:proofErr w:type="spellStart"/>
      <w:r>
        <w:t>TheFullKart</w:t>
      </w:r>
      <w:proofErr w:type="spellEnd"/>
      <w:r w:rsidR="0075254C">
        <w:t xml:space="preserve"> Invoice</w:t>
      </w:r>
    </w:p>
    <w:p w14:paraId="317A35E7" w14:textId="77777777" w:rsidR="0075254C" w:rsidRDefault="0075254C" w:rsidP="0075254C"/>
    <w:p w14:paraId="3872BC6E" w14:textId="77777777" w:rsidR="0075254C" w:rsidRDefault="0075254C" w:rsidP="0075254C">
      <w:r>
        <w:t xml:space="preserve">Customer Name: </w:t>
      </w:r>
      <w:proofErr w:type="gramStart"/>
      <w:r>
        <w:t xml:space="preserve">{{ </w:t>
      </w:r>
      <w:proofErr w:type="spellStart"/>
      <w:r>
        <w:t>customer</w:t>
      </w:r>
      <w:proofErr w:type="gramEnd"/>
      <w:r>
        <w:t>_name</w:t>
      </w:r>
      <w:proofErr w:type="spellEnd"/>
      <w:r>
        <w:t xml:space="preserve"> }}</w:t>
      </w:r>
    </w:p>
    <w:tbl>
      <w:tblPr>
        <w:tblpPr w:leftFromText="180" w:rightFromText="180" w:vertAnchor="text" w:horzAnchor="margin" w:tblpXSpec="right" w:tblpY="5012"/>
        <w:tblW w:w="5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0"/>
        <w:gridCol w:w="2653"/>
      </w:tblGrid>
      <w:tr w:rsidR="0060763D" w14:paraId="4821B369" w14:textId="77777777" w:rsidTr="0060763D">
        <w:trPr>
          <w:trHeight w:val="240"/>
        </w:trPr>
        <w:tc>
          <w:tcPr>
            <w:tcW w:w="2480" w:type="dxa"/>
            <w:shd w:val="clear" w:color="auto" w:fill="auto"/>
          </w:tcPr>
          <w:p w14:paraId="2A9F2633" w14:textId="77777777" w:rsidR="0060763D" w:rsidRPr="00C1763B" w:rsidRDefault="0060763D" w:rsidP="0060763D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653" w:type="dxa"/>
          </w:tcPr>
          <w:p w14:paraId="368930CB" w14:textId="77777777" w:rsidR="0060763D" w:rsidRDefault="0060763D" w:rsidP="0060763D">
            <w:r>
              <w:t>{{</w:t>
            </w:r>
            <w:proofErr w:type="spellStart"/>
            <w:r>
              <w:t>totalcount</w:t>
            </w:r>
            <w:proofErr w:type="spellEnd"/>
            <w:r>
              <w:t>}}</w:t>
            </w:r>
          </w:p>
        </w:tc>
      </w:tr>
    </w:tbl>
    <w:p w14:paraId="20757965" w14:textId="24B395D0" w:rsidR="00767D7F" w:rsidRDefault="0075254C" w:rsidP="0075254C">
      <w:r>
        <w:t xml:space="preserve">Mobile Number: </w:t>
      </w:r>
      <w:proofErr w:type="gramStart"/>
      <w:r>
        <w:t xml:space="preserve">{{ </w:t>
      </w:r>
      <w:proofErr w:type="spellStart"/>
      <w:r>
        <w:t>customer</w:t>
      </w:r>
      <w:proofErr w:type="gramEnd"/>
      <w:r>
        <w:t>_mobile</w:t>
      </w:r>
      <w:proofErr w:type="spellEnd"/>
      <w:r>
        <w:t xml:space="preserve"> }}</w:t>
      </w:r>
    </w:p>
    <w:p w14:paraId="5B562BF3" w14:textId="77777777" w:rsidR="00A523FC" w:rsidRDefault="00A523FC" w:rsidP="0075254C"/>
    <w:tbl>
      <w:tblPr>
        <w:tblStyle w:val="TableGrid"/>
        <w:tblpPr w:leftFromText="180" w:rightFromText="180" w:vertAnchor="page" w:horzAnchor="margin" w:tblpY="3517"/>
        <w:tblW w:w="0" w:type="auto"/>
        <w:tblLook w:val="04A0" w:firstRow="1" w:lastRow="0" w:firstColumn="1" w:lastColumn="0" w:noHBand="0" w:noVBand="1"/>
      </w:tblPr>
      <w:tblGrid>
        <w:gridCol w:w="2519"/>
        <w:gridCol w:w="2520"/>
        <w:gridCol w:w="2520"/>
        <w:gridCol w:w="2511"/>
      </w:tblGrid>
      <w:tr w:rsidR="0018256D" w:rsidRPr="0018256D" w14:paraId="6D42832E" w14:textId="77777777" w:rsidTr="00047EA2">
        <w:tc>
          <w:tcPr>
            <w:tcW w:w="2519" w:type="dxa"/>
          </w:tcPr>
          <w:p w14:paraId="1FF930CE" w14:textId="77777777" w:rsidR="0018256D" w:rsidRPr="0018256D" w:rsidRDefault="0018256D" w:rsidP="0018256D">
            <w:pPr>
              <w:rPr>
                <w:b/>
                <w:bCs/>
              </w:rPr>
            </w:pPr>
            <w:bookmarkStart w:id="0" w:name="_Hlk178283149"/>
            <w:r w:rsidRPr="0018256D">
              <w:rPr>
                <w:b/>
                <w:bCs/>
              </w:rPr>
              <w:t>ITEMS</w:t>
            </w:r>
          </w:p>
        </w:tc>
        <w:tc>
          <w:tcPr>
            <w:tcW w:w="2520" w:type="dxa"/>
          </w:tcPr>
          <w:p w14:paraId="35D2187E" w14:textId="77777777" w:rsidR="0018256D" w:rsidRPr="0018256D" w:rsidRDefault="0018256D" w:rsidP="0018256D">
            <w:pPr>
              <w:rPr>
                <w:b/>
                <w:bCs/>
              </w:rPr>
            </w:pPr>
            <w:r w:rsidRPr="0018256D">
              <w:rPr>
                <w:b/>
                <w:bCs/>
              </w:rPr>
              <w:t>QUANTITY</w:t>
            </w:r>
          </w:p>
        </w:tc>
        <w:tc>
          <w:tcPr>
            <w:tcW w:w="2520" w:type="dxa"/>
          </w:tcPr>
          <w:p w14:paraId="58026274" w14:textId="77777777" w:rsidR="0018256D" w:rsidRPr="0018256D" w:rsidRDefault="0018256D" w:rsidP="0018256D">
            <w:pPr>
              <w:rPr>
                <w:b/>
                <w:bCs/>
              </w:rPr>
            </w:pPr>
            <w:r w:rsidRPr="0018256D">
              <w:rPr>
                <w:b/>
                <w:bCs/>
              </w:rPr>
              <w:t>UNIT PRICE</w:t>
            </w:r>
          </w:p>
        </w:tc>
        <w:tc>
          <w:tcPr>
            <w:tcW w:w="2511" w:type="dxa"/>
          </w:tcPr>
          <w:p w14:paraId="6E87DD52" w14:textId="77777777" w:rsidR="0018256D" w:rsidRPr="0018256D" w:rsidRDefault="0018256D" w:rsidP="0018256D">
            <w:pPr>
              <w:rPr>
                <w:b/>
                <w:bCs/>
              </w:rPr>
            </w:pPr>
            <w:proofErr w:type="gramStart"/>
            <w:r w:rsidRPr="0018256D">
              <w:rPr>
                <w:b/>
                <w:bCs/>
              </w:rPr>
              <w:t>PRICE{</w:t>
            </w:r>
            <w:proofErr w:type="gramEnd"/>
            <w:r w:rsidRPr="0018256D">
              <w:rPr>
                <w:b/>
                <w:bCs/>
              </w:rPr>
              <w:t>% for product in products %}</w:t>
            </w:r>
          </w:p>
        </w:tc>
      </w:tr>
      <w:tr w:rsidR="0018256D" w:rsidRPr="0018256D" w14:paraId="2597D41A" w14:textId="77777777" w:rsidTr="00047EA2">
        <w:tc>
          <w:tcPr>
            <w:tcW w:w="2519" w:type="dxa"/>
          </w:tcPr>
          <w:p w14:paraId="2BAF673C" w14:textId="77777777" w:rsidR="0018256D" w:rsidRPr="0018256D" w:rsidRDefault="0018256D" w:rsidP="0018256D">
            <w:proofErr w:type="gramStart"/>
            <w:r w:rsidRPr="0018256D">
              <w:t>{{ product.name</w:t>
            </w:r>
            <w:proofErr w:type="gramEnd"/>
            <w:r w:rsidRPr="0018256D">
              <w:t xml:space="preserve"> }}</w:t>
            </w:r>
          </w:p>
        </w:tc>
        <w:tc>
          <w:tcPr>
            <w:tcW w:w="2520" w:type="dxa"/>
          </w:tcPr>
          <w:p w14:paraId="03183574" w14:textId="77777777" w:rsidR="0018256D" w:rsidRPr="0018256D" w:rsidRDefault="0018256D" w:rsidP="0018256D">
            <w:proofErr w:type="gramStart"/>
            <w:r w:rsidRPr="0018256D">
              <w:t xml:space="preserve">{{ </w:t>
            </w:r>
            <w:proofErr w:type="spellStart"/>
            <w:r w:rsidRPr="0018256D">
              <w:t>product</w:t>
            </w:r>
            <w:proofErr w:type="gramEnd"/>
            <w:r w:rsidRPr="0018256D">
              <w:t>.quantity</w:t>
            </w:r>
            <w:proofErr w:type="spellEnd"/>
            <w:r w:rsidRPr="0018256D">
              <w:t xml:space="preserve"> }}</w:t>
            </w:r>
          </w:p>
        </w:tc>
        <w:tc>
          <w:tcPr>
            <w:tcW w:w="2520" w:type="dxa"/>
          </w:tcPr>
          <w:p w14:paraId="52C74FA6" w14:textId="77777777" w:rsidR="0018256D" w:rsidRPr="0018256D" w:rsidRDefault="0018256D" w:rsidP="0018256D">
            <w:proofErr w:type="gramStart"/>
            <w:r w:rsidRPr="0018256D">
              <w:t xml:space="preserve">{{ </w:t>
            </w:r>
            <w:proofErr w:type="spellStart"/>
            <w:r w:rsidRPr="0018256D">
              <w:t>product</w:t>
            </w:r>
            <w:proofErr w:type="gramEnd"/>
            <w:r w:rsidRPr="0018256D">
              <w:t>.price</w:t>
            </w:r>
            <w:proofErr w:type="spellEnd"/>
            <w:r w:rsidRPr="0018256D">
              <w:t xml:space="preserve"> }}</w:t>
            </w:r>
          </w:p>
        </w:tc>
        <w:tc>
          <w:tcPr>
            <w:tcW w:w="2511" w:type="dxa"/>
          </w:tcPr>
          <w:p w14:paraId="4347691A" w14:textId="77777777" w:rsidR="0018256D" w:rsidRPr="0018256D" w:rsidRDefault="0018256D" w:rsidP="0018256D">
            <w:proofErr w:type="gramStart"/>
            <w:r w:rsidRPr="0018256D">
              <w:rPr>
                <w:rFonts w:ascii="Arial" w:hAnsi="Arial" w:cs="Arial"/>
              </w:rPr>
              <w:t>₹</w:t>
            </w:r>
            <w:r w:rsidRPr="0018256D">
              <w:t>{</w:t>
            </w:r>
            <w:proofErr w:type="gramEnd"/>
            <w:r w:rsidRPr="0018256D">
              <w:t xml:space="preserve">{ </w:t>
            </w:r>
            <w:proofErr w:type="spellStart"/>
            <w:r w:rsidRPr="0018256D">
              <w:t>product.total_price</w:t>
            </w:r>
            <w:proofErr w:type="spellEnd"/>
            <w:r w:rsidRPr="0018256D">
              <w:t xml:space="preserve"> }} {% </w:t>
            </w:r>
            <w:proofErr w:type="spellStart"/>
            <w:r w:rsidRPr="0018256D">
              <w:t>endfor</w:t>
            </w:r>
            <w:proofErr w:type="spellEnd"/>
            <w:r w:rsidRPr="0018256D">
              <w:t xml:space="preserve"> %}</w:t>
            </w:r>
          </w:p>
        </w:tc>
      </w:tr>
      <w:bookmarkEnd w:id="0"/>
    </w:tbl>
    <w:p w14:paraId="36DFF747" w14:textId="77777777" w:rsidR="00A523FC" w:rsidRPr="00E50A50" w:rsidRDefault="00A523FC" w:rsidP="0075254C"/>
    <w:sectPr w:rsidR="00A523FC" w:rsidRPr="00E50A50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481BD" w14:textId="77777777" w:rsidR="00025334" w:rsidRDefault="00025334" w:rsidP="00DA124E">
      <w:r>
        <w:separator/>
      </w:r>
    </w:p>
  </w:endnote>
  <w:endnote w:type="continuationSeparator" w:id="0">
    <w:p w14:paraId="3EB521E2" w14:textId="77777777" w:rsidR="00025334" w:rsidRDefault="0002533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B318C" w14:textId="77777777" w:rsidR="00025334" w:rsidRDefault="00025334" w:rsidP="00DA124E">
      <w:r>
        <w:separator/>
      </w:r>
    </w:p>
  </w:footnote>
  <w:footnote w:type="continuationSeparator" w:id="0">
    <w:p w14:paraId="6A9A7282" w14:textId="77777777" w:rsidR="00025334" w:rsidRDefault="0002533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25334"/>
    <w:rsid w:val="00084A50"/>
    <w:rsid w:val="00086F6A"/>
    <w:rsid w:val="000C7DBC"/>
    <w:rsid w:val="000F3D19"/>
    <w:rsid w:val="00141CC5"/>
    <w:rsid w:val="00161833"/>
    <w:rsid w:val="0018256D"/>
    <w:rsid w:val="001A4A7E"/>
    <w:rsid w:val="001D1A99"/>
    <w:rsid w:val="002057F4"/>
    <w:rsid w:val="00253682"/>
    <w:rsid w:val="002C31B5"/>
    <w:rsid w:val="002F145D"/>
    <w:rsid w:val="002F405A"/>
    <w:rsid w:val="002F4591"/>
    <w:rsid w:val="00321AAA"/>
    <w:rsid w:val="00335034"/>
    <w:rsid w:val="00345877"/>
    <w:rsid w:val="003525FA"/>
    <w:rsid w:val="00390027"/>
    <w:rsid w:val="003968B9"/>
    <w:rsid w:val="00467081"/>
    <w:rsid w:val="00476E7B"/>
    <w:rsid w:val="00487BF7"/>
    <w:rsid w:val="00502760"/>
    <w:rsid w:val="00541768"/>
    <w:rsid w:val="005417F6"/>
    <w:rsid w:val="00543027"/>
    <w:rsid w:val="005B5D70"/>
    <w:rsid w:val="005E117D"/>
    <w:rsid w:val="005E37E5"/>
    <w:rsid w:val="005E4E1E"/>
    <w:rsid w:val="0060763D"/>
    <w:rsid w:val="006350A1"/>
    <w:rsid w:val="00671890"/>
    <w:rsid w:val="00697198"/>
    <w:rsid w:val="006B4F86"/>
    <w:rsid w:val="006C1D33"/>
    <w:rsid w:val="006D3592"/>
    <w:rsid w:val="0075254C"/>
    <w:rsid w:val="00767D7F"/>
    <w:rsid w:val="007A2DFF"/>
    <w:rsid w:val="00804D33"/>
    <w:rsid w:val="00846FB5"/>
    <w:rsid w:val="00865239"/>
    <w:rsid w:val="00991BD9"/>
    <w:rsid w:val="009F3F74"/>
    <w:rsid w:val="00A209B5"/>
    <w:rsid w:val="00A2654F"/>
    <w:rsid w:val="00A35D54"/>
    <w:rsid w:val="00A523FC"/>
    <w:rsid w:val="00A77210"/>
    <w:rsid w:val="00A82089"/>
    <w:rsid w:val="00AC6A6B"/>
    <w:rsid w:val="00B14E8F"/>
    <w:rsid w:val="00B62AE1"/>
    <w:rsid w:val="00B83C21"/>
    <w:rsid w:val="00B84DF7"/>
    <w:rsid w:val="00B911FE"/>
    <w:rsid w:val="00C1763B"/>
    <w:rsid w:val="00C4631C"/>
    <w:rsid w:val="00CE6565"/>
    <w:rsid w:val="00D27961"/>
    <w:rsid w:val="00D45686"/>
    <w:rsid w:val="00D46230"/>
    <w:rsid w:val="00D6294C"/>
    <w:rsid w:val="00D62A7E"/>
    <w:rsid w:val="00D62BD5"/>
    <w:rsid w:val="00D8503D"/>
    <w:rsid w:val="00D91CC4"/>
    <w:rsid w:val="00DA124E"/>
    <w:rsid w:val="00DC00E7"/>
    <w:rsid w:val="00DE3DFA"/>
    <w:rsid w:val="00DF32B2"/>
    <w:rsid w:val="00E10529"/>
    <w:rsid w:val="00E50A50"/>
    <w:rsid w:val="00E55ED2"/>
    <w:rsid w:val="00E61B2E"/>
    <w:rsid w:val="00E67A7C"/>
    <w:rsid w:val="00E70B6C"/>
    <w:rsid w:val="00E87249"/>
    <w:rsid w:val="00EB59E9"/>
    <w:rsid w:val="00EC23BD"/>
    <w:rsid w:val="00F1677B"/>
    <w:rsid w:val="00F33254"/>
    <w:rsid w:val="00F53936"/>
    <w:rsid w:val="00F67D54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101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Ashwin Suresh</cp:lastModifiedBy>
  <cp:revision>29</cp:revision>
  <dcterms:created xsi:type="dcterms:W3CDTF">2022-10-08T09:21:00Z</dcterms:created>
  <dcterms:modified xsi:type="dcterms:W3CDTF">2024-09-26T17:20:00Z</dcterms:modified>
  <cp:category/>
  <cp:version/>
</cp:coreProperties>
</file>